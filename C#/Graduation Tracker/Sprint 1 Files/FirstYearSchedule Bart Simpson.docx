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4A8" w:rsidRDefault="002D24A8">
      <w:pPr>
        <w:jc w:val="center"/>
      </w:pPr>
      <w:r>
        <w:t>Base Schedule</w:t>
      </w:r>
    </w:p>
    <w:p w:rsidR="002D24A8" w:rsidRDefault="002D24A8">
      <w:r>
        <w:t xml:space="preserve">This is the schedule that the program will return given all default values. </w:t>
      </w:r>
    </w:p>
    <w:p w:rsidR="002D24A8" w:rsidRDefault="002D24A8">
      <w:r>
        <w:t>Name:</w:t>
      </w:r>
      <w:r>
        <w:tab/>
        <w:t>Bart Simpson</w:t>
      </w:r>
    </w:p>
    <w:p w:rsidR="002D24A8" w:rsidRDefault="002D24A8">
      <w:r>
        <w:t>Degree:</w:t>
      </w:r>
      <w:r>
        <w:tab/>
        <w:t xml:space="preserve">   Math</w:t>
      </w:r>
    </w:p>
    <w:p w:rsidR="002D24A8" w:rsidRDefault="002D24A8">
      <w:r>
        <w:t xml:space="preserve">Year 1 </w:t>
      </w:r>
      <w:r>
        <w:tab/>
      </w:r>
      <w:r>
        <w:tab/>
        <w:t>Spring (S)</w:t>
      </w:r>
    </w:p>
    <w:p w:rsidR="002D24A8" w:rsidRDefault="002D24A8">
      <w:r>
        <w:t>Cal A</w:t>
      </w:r>
      <w:r>
        <w:tab/>
      </w:r>
      <w:r>
        <w:tab/>
        <w:t>3H</w:t>
      </w:r>
      <w:r>
        <w:tab/>
      </w:r>
    </w:p>
    <w:p w:rsidR="002D24A8" w:rsidRDefault="002D24A8">
      <w:r>
        <w:t>Cal A lab</w:t>
      </w:r>
      <w:r>
        <w:tab/>
        <w:t>0H</w:t>
      </w:r>
    </w:p>
    <w:p w:rsidR="002D24A8" w:rsidRDefault="002D24A8">
      <w:r>
        <w:t>Western Civ</w:t>
      </w:r>
      <w:r>
        <w:tab/>
        <w:t>3H</w:t>
      </w:r>
    </w:p>
    <w:p w:rsidR="002D24A8" w:rsidRDefault="002D24A8">
      <w:r>
        <w:t>English 101</w:t>
      </w:r>
      <w:r>
        <w:tab/>
        <w:t>3H</w:t>
      </w:r>
    </w:p>
    <w:p w:rsidR="002D24A8" w:rsidRDefault="002D24A8">
      <w:r>
        <w:t xml:space="preserve">Spring Total </w:t>
      </w:r>
      <w:r>
        <w:tab/>
        <w:t>9H</w:t>
      </w:r>
    </w:p>
    <w:p w:rsidR="002D24A8" w:rsidRDefault="002D24A8">
      <w:r>
        <w:t xml:space="preserve">Year 1 </w:t>
      </w:r>
      <w:r>
        <w:tab/>
      </w:r>
      <w:r>
        <w:tab/>
        <w:t xml:space="preserve">Summer (M) </w:t>
      </w:r>
    </w:p>
    <w:p w:rsidR="002D24A8" w:rsidRDefault="002D24A8">
      <w:r>
        <w:t>Cal B</w:t>
      </w:r>
      <w:r>
        <w:tab/>
      </w:r>
      <w:r>
        <w:tab/>
        <w:t>3H</w:t>
      </w:r>
    </w:p>
    <w:p w:rsidR="002D24A8" w:rsidRDefault="002D24A8">
      <w:r>
        <w:t>Cal B lab</w:t>
      </w:r>
      <w:r>
        <w:tab/>
        <w:t>1H</w:t>
      </w:r>
    </w:p>
    <w:p w:rsidR="002D24A8" w:rsidRDefault="002D24A8">
      <w:r>
        <w:t>Linear Alg.</w:t>
      </w:r>
      <w:r>
        <w:tab/>
        <w:t>3H</w:t>
      </w:r>
    </w:p>
    <w:p w:rsidR="002D24A8" w:rsidRDefault="002D24A8">
      <w:r>
        <w:t>Non-Western Civ 3H</w:t>
      </w:r>
    </w:p>
    <w:p w:rsidR="002D24A8" w:rsidRDefault="002D24A8">
      <w:r>
        <w:t>Summer Total</w:t>
      </w:r>
      <w:r>
        <w:tab/>
        <w:t>10H</w:t>
      </w:r>
    </w:p>
    <w:p w:rsidR="002D24A8" w:rsidRDefault="002D24A8">
      <w:r>
        <w:t xml:space="preserve">Year 1 </w:t>
      </w:r>
      <w:r>
        <w:tab/>
      </w:r>
      <w:r>
        <w:tab/>
        <w:t>Fall (F)</w:t>
      </w:r>
    </w:p>
    <w:p w:rsidR="002D24A8" w:rsidRDefault="002D24A8">
      <w:r>
        <w:t>Diff Equations</w:t>
      </w:r>
      <w:r>
        <w:tab/>
        <w:t>3H</w:t>
      </w:r>
    </w:p>
    <w:p w:rsidR="002D24A8" w:rsidRDefault="002D24A8">
      <w:r>
        <w:t xml:space="preserve">Art 101 </w:t>
      </w:r>
      <w:r>
        <w:tab/>
      </w:r>
      <w:r>
        <w:tab/>
        <w:t>2H</w:t>
      </w:r>
    </w:p>
    <w:p w:rsidR="002D24A8" w:rsidRDefault="002D24A8">
      <w:r>
        <w:t xml:space="preserve">English Lit </w:t>
      </w:r>
      <w:r>
        <w:tab/>
        <w:t>3H</w:t>
      </w:r>
    </w:p>
    <w:p w:rsidR="002D24A8" w:rsidRDefault="002D24A8">
      <w:r>
        <w:t>Physics 101</w:t>
      </w:r>
      <w:r>
        <w:tab/>
        <w:t>3H</w:t>
      </w:r>
    </w:p>
    <w:p w:rsidR="002D24A8" w:rsidRDefault="002D24A8">
      <w:r>
        <w:t xml:space="preserve">Fall Total </w:t>
      </w:r>
      <w:r>
        <w:tab/>
        <w:t>11H</w:t>
      </w:r>
    </w:p>
    <w:p w:rsidR="002D24A8" w:rsidRDefault="002D24A8">
      <w:r>
        <w:t>Year 1 Total</w:t>
      </w:r>
      <w:r>
        <w:tab/>
        <w:t>30H</w:t>
      </w:r>
    </w:p>
    <w:sectPr w:rsidR="002D24A8" w:rsidSect="002D24A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24A8" w:rsidRDefault="002D24A8" w:rsidP="002D24A8">
      <w:pPr>
        <w:spacing w:after="0" w:line="240" w:lineRule="auto"/>
      </w:pPr>
      <w:r>
        <w:separator/>
      </w:r>
    </w:p>
  </w:endnote>
  <w:endnote w:type="continuationSeparator" w:id="0">
    <w:p w:rsidR="002D24A8" w:rsidRDefault="002D24A8" w:rsidP="002D2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4A8" w:rsidRDefault="002D24A8">
    <w:pPr>
      <w:tabs>
        <w:tab w:val="center" w:pos="4680"/>
        <w:tab w:val="right" w:pos="9360"/>
      </w:tabs>
      <w:rPr>
        <w:rFonts w:eastAsiaTheme="minorEastAsia" w:cs="Times New Roman"/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24A8" w:rsidRDefault="002D24A8" w:rsidP="002D24A8">
      <w:pPr>
        <w:spacing w:after="0" w:line="240" w:lineRule="auto"/>
      </w:pPr>
      <w:r>
        <w:separator/>
      </w:r>
    </w:p>
  </w:footnote>
  <w:footnote w:type="continuationSeparator" w:id="0">
    <w:p w:rsidR="002D24A8" w:rsidRDefault="002D24A8" w:rsidP="002D2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4A8" w:rsidRDefault="002D24A8">
    <w:pPr>
      <w:tabs>
        <w:tab w:val="center" w:pos="4680"/>
        <w:tab w:val="right" w:pos="9360"/>
      </w:tabs>
      <w:rPr>
        <w:rFonts w:eastAsiaTheme="minorEastAsia" w:cs="Times New Roman"/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lorPos" w:val="-1"/>
    <w:docVar w:name="ColorSet" w:val="-1"/>
    <w:docVar w:name="StylePos" w:val="-1"/>
    <w:docVar w:name="StyleSet" w:val="-1"/>
  </w:docVars>
  <w:rsids>
    <w:rsidRoot w:val="002D24A8"/>
    <w:rsid w:val="002D2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djustRightInd w:val="0"/>
      <w:spacing w:after="240" w:line="275" w:lineRule="auto"/>
    </w:pPr>
    <w:rPr>
      <w:rFonts w:ascii="Calibri" w:eastAsia="Times New Roman" w:hAnsi="Calibri" w:cs="Calibri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0</cp:revision>
</cp:coreProperties>
</file>